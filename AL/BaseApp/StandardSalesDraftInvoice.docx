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812ee2d8b304d1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