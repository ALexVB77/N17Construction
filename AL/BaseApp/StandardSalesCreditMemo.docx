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7a4899e931d447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