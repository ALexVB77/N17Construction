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af717157634c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