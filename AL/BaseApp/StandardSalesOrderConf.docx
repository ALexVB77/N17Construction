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cb0162f97f7459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