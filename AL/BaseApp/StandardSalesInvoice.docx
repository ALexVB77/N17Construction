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249d914978f451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